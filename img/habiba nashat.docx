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F834" w14:textId="369EF469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4C2DC99D" wp14:editId="4E469A61">
                <wp:simplePos x="0" y="0"/>
                <wp:positionH relativeFrom="page">
                  <wp:align>right</wp:align>
                </wp:positionH>
                <wp:positionV relativeFrom="paragraph">
                  <wp:posOffset>-285750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902BD" id="Group 3" o:spid="_x0000_s1026" style="position:absolute;margin-left:560.8pt;margin-top:-22.5pt;width:612pt;height:11in;z-index:-251656192;mso-position-horizontal:right;mso-position-horizont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  <w:r w:rsidR="007F4F9F">
        <w:softHyphen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540"/>
        <w:gridCol w:w="4500"/>
      </w:tblGrid>
      <w:tr w:rsidR="00AD0D32" w14:paraId="5179DAFC" w14:textId="77777777" w:rsidTr="00AD0D32">
        <w:trPr>
          <w:trHeight w:val="2880"/>
        </w:trPr>
        <w:tc>
          <w:tcPr>
            <w:tcW w:w="2610" w:type="dxa"/>
            <w:gridSpan w:val="5"/>
          </w:tcPr>
          <w:p w14:paraId="4735CF63" w14:textId="2933B386" w:rsidR="00AD0D32" w:rsidRDefault="007F4F9F" w:rsidP="00667329">
            <w:r>
              <w:rPr>
                <w:noProof/>
              </w:rPr>
              <w:drawing>
                <wp:inline distT="0" distB="0" distL="0" distR="0" wp14:anchorId="3F7AF61E" wp14:editId="51B53615">
                  <wp:extent cx="1558496" cy="1826895"/>
                  <wp:effectExtent l="0" t="0" r="3810" b="1905"/>
                  <wp:docPr id="45643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43248" name="Picture 4564324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360" cy="185252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7661E366" w14:textId="544C8C83" w:rsidR="00AD0D32" w:rsidRDefault="007F4F9F" w:rsidP="00AD0D32">
            <w:pPr>
              <w:pStyle w:val="Title"/>
              <w:spacing w:after="0"/>
            </w:pPr>
            <w:r>
              <w:t>habiba nashat</w:t>
            </w:r>
          </w:p>
          <w:p w14:paraId="245DC97A" w14:textId="2CE998BB" w:rsidR="00AD0D32" w:rsidRDefault="00AD0D32" w:rsidP="00526631">
            <w:pPr>
              <w:pStyle w:val="Subtitle"/>
            </w:pPr>
          </w:p>
          <w:p w14:paraId="3D0705E4" w14:textId="429CEEAD" w:rsidR="00AD0D32" w:rsidRDefault="00AD0D32" w:rsidP="00DE759B"/>
        </w:tc>
      </w:tr>
      <w:tr w:rsidR="00667329" w14:paraId="1858ED60" w14:textId="77777777" w:rsidTr="00667329">
        <w:trPr>
          <w:trHeight w:val="900"/>
        </w:trPr>
        <w:tc>
          <w:tcPr>
            <w:tcW w:w="10080" w:type="dxa"/>
            <w:gridSpan w:val="8"/>
          </w:tcPr>
          <w:p w14:paraId="4AD2E99C" w14:textId="77777777" w:rsidR="00667329" w:rsidRPr="00667329" w:rsidRDefault="00000000" w:rsidP="00667329">
            <w:pPr>
              <w:pStyle w:val="Heading1"/>
            </w:pPr>
            <w:sdt>
              <w:sdtPr>
                <w:id w:val="-1983300934"/>
                <w:placeholder>
                  <w:docPart w:val="F1772118105F4EAB97B5820BEBEE64C6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Experience</w:t>
                </w:r>
              </w:sdtContent>
            </w:sdt>
          </w:p>
        </w:tc>
      </w:tr>
      <w:tr w:rsidR="00667329" w14:paraId="6732EE68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26973E57" w14:textId="77777777" w:rsidR="00667329" w:rsidRDefault="00000000" w:rsidP="00667329">
            <w:pPr>
              <w:pStyle w:val="Heading3"/>
            </w:pPr>
            <w:sdt>
              <w:sdtPr>
                <w:id w:val="-1471823425"/>
                <w:placeholder>
                  <w:docPart w:val="60EF7C1BD5014D77955014AA1F9AE709"/>
                </w:placeholder>
                <w:temporary/>
                <w:showingPlcHdr/>
                <w15:appearance w15:val="hidden"/>
              </w:sdtPr>
              <w:sdtContent>
                <w:r w:rsidR="00DE759B" w:rsidRPr="00606FFD">
                  <w:t>Jan 20XX</w:t>
                </w:r>
                <w:r w:rsidR="00DE759B">
                  <w:t>-</w:t>
                </w:r>
                <w:r w:rsidR="00DE759B">
                  <w:br/>
                </w:r>
                <w:r w:rsidR="00DE759B" w:rsidRPr="007F32D9">
                  <w:t>Aug 20XX</w:t>
                </w:r>
              </w:sdtContent>
            </w:sdt>
            <w:r w:rsidR="00667329">
              <w:t xml:space="preserve"> </w:t>
            </w:r>
          </w:p>
          <w:p w14:paraId="133F4781" w14:textId="77777777" w:rsidR="00667329" w:rsidRPr="005579C9" w:rsidRDefault="00667329" w:rsidP="00EA62A2"/>
        </w:tc>
        <w:tc>
          <w:tcPr>
            <w:tcW w:w="540" w:type="dxa"/>
            <w:gridSpan w:val="2"/>
          </w:tcPr>
          <w:p w14:paraId="7DA6E6AB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094A06" wp14:editId="7469BBB7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3685C15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6EC20EA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2BB76EFA" w14:textId="77777777" w:rsidR="00667329" w:rsidRPr="004823C2" w:rsidRDefault="00000000" w:rsidP="00667329">
            <w:pPr>
              <w:pStyle w:val="Heading2"/>
            </w:pPr>
            <w:sdt>
              <w:sdtPr>
                <w:id w:val="-1377394053"/>
                <w:placeholder>
                  <w:docPart w:val="01A88EDAE0D74EEC801CF68897EAF885"/>
                </w:placeholder>
                <w:temporary/>
                <w:showingPlcHdr/>
                <w15:appearance w15:val="hidden"/>
              </w:sdtPr>
              <w:sdtContent>
                <w:r w:rsidR="00DE759B" w:rsidRPr="004823C2">
                  <w:t>Pharmacist</w:t>
                </w:r>
                <w:r w:rsidR="00DE759B">
                  <w:t>, Lamiere labs</w:t>
                </w:r>
              </w:sdtContent>
            </w:sdt>
          </w:p>
          <w:p w14:paraId="4107E6ED" w14:textId="3F5CB77C" w:rsidR="00667329" w:rsidRDefault="00667329" w:rsidP="0016215B"/>
        </w:tc>
      </w:tr>
      <w:tr w:rsidR="00667329" w14:paraId="50DBD7C8" w14:textId="77777777" w:rsidTr="00667329">
        <w:trPr>
          <w:trHeight w:val="900"/>
        </w:trPr>
        <w:tc>
          <w:tcPr>
            <w:tcW w:w="1260" w:type="dxa"/>
            <w:vMerge/>
          </w:tcPr>
          <w:p w14:paraId="27F10398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423A2B4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625ADFB" w14:textId="77777777" w:rsidR="00667329" w:rsidRDefault="00667329" w:rsidP="009C2411"/>
        </w:tc>
        <w:tc>
          <w:tcPr>
            <w:tcW w:w="180" w:type="dxa"/>
          </w:tcPr>
          <w:p w14:paraId="2E9040D0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6F13421A" w14:textId="77777777" w:rsidR="00667329" w:rsidRPr="005579C9" w:rsidRDefault="00667329" w:rsidP="00EA62A2">
            <w:pPr>
              <w:pStyle w:val="Heading2"/>
            </w:pPr>
          </w:p>
        </w:tc>
      </w:tr>
      <w:tr w:rsidR="00667329" w14:paraId="6BB95367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1CF1E2B5" w14:textId="77777777" w:rsidR="00667329" w:rsidRDefault="00000000" w:rsidP="00667329">
            <w:pPr>
              <w:pStyle w:val="Heading3"/>
            </w:pPr>
            <w:sdt>
              <w:sdtPr>
                <w:id w:val="1948647176"/>
                <w:placeholder>
                  <w:docPart w:val="4E5486BA59F34BEAAC74062A359FA0A5"/>
                </w:placeholder>
                <w:showingPlcHdr/>
                <w15:appearance w15:val="hidden"/>
              </w:sdtPr>
              <w:sdtContent>
                <w:r w:rsidR="00457AA3" w:rsidRPr="00457AA3">
                  <w:t>Mar 20XX-</w:t>
                </w:r>
                <w:r w:rsidR="00457AA3" w:rsidRPr="00457AA3">
                  <w:br/>
                  <w:t>Jan 20XX</w:t>
                </w:r>
              </w:sdtContent>
            </w:sdt>
            <w:r w:rsidR="00457AA3">
              <w:t xml:space="preserve"> </w:t>
            </w:r>
          </w:p>
        </w:tc>
        <w:tc>
          <w:tcPr>
            <w:tcW w:w="540" w:type="dxa"/>
            <w:gridSpan w:val="2"/>
          </w:tcPr>
          <w:p w14:paraId="0693056F" w14:textId="77777777" w:rsidR="00667329" w:rsidRDefault="00667329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7535F48" wp14:editId="747B141C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A258C7E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1443855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4131F9E2" w14:textId="77777777" w:rsidR="00667329" w:rsidRPr="004823C2" w:rsidRDefault="00000000" w:rsidP="00667329">
            <w:pPr>
              <w:pStyle w:val="Heading2"/>
            </w:pPr>
            <w:sdt>
              <w:sdtPr>
                <w:id w:val="-1396278494"/>
                <w:placeholder>
                  <w:docPart w:val="809629A27B044D35BEE25EE47DE757B2"/>
                </w:placeholder>
                <w:temporary/>
                <w:showingPlcHdr/>
                <w15:appearance w15:val="hidden"/>
              </w:sdtPr>
              <w:sdtContent>
                <w:r w:rsidR="00DE759B" w:rsidRPr="004823C2">
                  <w:t>Pharmacist</w:t>
                </w:r>
                <w:r w:rsidR="00DE759B">
                  <w:t>, trey research</w:t>
                </w:r>
              </w:sdtContent>
            </w:sdt>
          </w:p>
          <w:p w14:paraId="458A750D" w14:textId="5C580FC2" w:rsidR="00667329" w:rsidRPr="005579C9" w:rsidRDefault="00667329" w:rsidP="0016215B"/>
        </w:tc>
      </w:tr>
      <w:tr w:rsidR="00667329" w14:paraId="4DCAF391" w14:textId="77777777" w:rsidTr="00667329">
        <w:trPr>
          <w:trHeight w:val="783"/>
        </w:trPr>
        <w:tc>
          <w:tcPr>
            <w:tcW w:w="1260" w:type="dxa"/>
            <w:vMerge/>
          </w:tcPr>
          <w:p w14:paraId="3FC194E6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07A066A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454AF3A" w14:textId="77777777" w:rsidR="00667329" w:rsidRDefault="00667329" w:rsidP="009C2411"/>
        </w:tc>
        <w:tc>
          <w:tcPr>
            <w:tcW w:w="180" w:type="dxa"/>
          </w:tcPr>
          <w:p w14:paraId="1FD3300C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03E6F17D" w14:textId="77777777" w:rsidR="00667329" w:rsidRPr="005579C9" w:rsidRDefault="00667329" w:rsidP="00EA62A2">
            <w:pPr>
              <w:pStyle w:val="Heading2"/>
            </w:pPr>
          </w:p>
        </w:tc>
      </w:tr>
      <w:tr w:rsidR="00AD0D32" w:rsidRPr="00AD0D32" w14:paraId="52FFFF3D" w14:textId="77777777" w:rsidTr="00AD0D32">
        <w:trPr>
          <w:trHeight w:val="720"/>
        </w:trPr>
        <w:tc>
          <w:tcPr>
            <w:tcW w:w="10080" w:type="dxa"/>
            <w:gridSpan w:val="8"/>
          </w:tcPr>
          <w:p w14:paraId="7DEEF37D" w14:textId="77777777" w:rsidR="00AD0D32" w:rsidRPr="00AD0D32" w:rsidRDefault="00AD0D32" w:rsidP="00AD0D32"/>
        </w:tc>
      </w:tr>
      <w:tr w:rsidR="00667329" w14:paraId="248CA5CF" w14:textId="77777777" w:rsidTr="00AD0D32">
        <w:trPr>
          <w:trHeight w:val="907"/>
        </w:trPr>
        <w:tc>
          <w:tcPr>
            <w:tcW w:w="10080" w:type="dxa"/>
            <w:gridSpan w:val="8"/>
          </w:tcPr>
          <w:p w14:paraId="41EFB8AD" w14:textId="77777777" w:rsidR="00667329" w:rsidRPr="00667329" w:rsidRDefault="00000000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73935EEB6A6948D5A44EAA1D3D298861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5CA0D61B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42C1AB53" w14:textId="77777777" w:rsidR="00313CEB" w:rsidRDefault="00000000" w:rsidP="00DE759B">
            <w:pPr>
              <w:pStyle w:val="Heading3"/>
            </w:pPr>
            <w:sdt>
              <w:sdtPr>
                <w:id w:val="-1306312564"/>
                <w:placeholder>
                  <w:docPart w:val="4B2656A8BEC44D0FA1ACD9DCEC60B62D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June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1AD660AD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0BF76E6" wp14:editId="3C4131CB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0AA33E3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D47984D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2EAA9871" w14:textId="77777777" w:rsidR="00313CEB" w:rsidRPr="004823C2" w:rsidRDefault="00000000" w:rsidP="00667329">
            <w:pPr>
              <w:pStyle w:val="Heading2"/>
            </w:pPr>
            <w:sdt>
              <w:sdtPr>
                <w:id w:val="1594052295"/>
                <w:placeholder>
                  <w:docPart w:val="5A13FDC739FC4C64973913EDBBA756FA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Doctor of Pharmac</w:t>
                </w:r>
                <w:r w:rsidR="00313CEB">
                  <w:t>y, jasper university</w:t>
                </w:r>
              </w:sdtContent>
            </w:sdt>
          </w:p>
          <w:p w14:paraId="61A6F20D" w14:textId="5F5348C9" w:rsidR="00313CEB" w:rsidRPr="005579C9" w:rsidRDefault="00457AA3" w:rsidP="00457AA3">
            <w:r>
              <w:t xml:space="preserve"> </w:t>
            </w:r>
          </w:p>
        </w:tc>
      </w:tr>
      <w:tr w:rsidR="00313CEB" w14:paraId="4DC9DD55" w14:textId="77777777" w:rsidTr="00667329">
        <w:trPr>
          <w:trHeight w:val="783"/>
        </w:trPr>
        <w:tc>
          <w:tcPr>
            <w:tcW w:w="1260" w:type="dxa"/>
            <w:vMerge/>
          </w:tcPr>
          <w:p w14:paraId="2142AD8A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60857E9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92131C7" w14:textId="77777777" w:rsidR="00313CEB" w:rsidRDefault="00313CEB" w:rsidP="009C2411"/>
        </w:tc>
        <w:tc>
          <w:tcPr>
            <w:tcW w:w="180" w:type="dxa"/>
          </w:tcPr>
          <w:p w14:paraId="697F789B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5A42BFED" w14:textId="77777777" w:rsidR="00313CEB" w:rsidRPr="005579C9" w:rsidRDefault="00313CEB" w:rsidP="00DE759B"/>
        </w:tc>
      </w:tr>
      <w:tr w:rsidR="00313CEB" w14:paraId="65B25A38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543CF7D8" w14:textId="77777777" w:rsidR="00313CEB" w:rsidRDefault="00000000" w:rsidP="00DE759B">
            <w:pPr>
              <w:pStyle w:val="Heading3"/>
            </w:pPr>
            <w:sdt>
              <w:sdtPr>
                <w:id w:val="-848092515"/>
                <w:placeholder>
                  <w:docPart w:val="90CE71D6805242458FA0F111DB3A8611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May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41FCFDDF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C20033A" wp14:editId="632890AD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5F7781B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1A43D23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34CA3B7C" w14:textId="77777777" w:rsidR="00313CEB" w:rsidRPr="004823C2" w:rsidRDefault="00000000" w:rsidP="00DE759B">
            <w:pPr>
              <w:pStyle w:val="Heading2"/>
            </w:pPr>
            <w:sdt>
              <w:sdtPr>
                <w:id w:val="-1454782331"/>
                <w:placeholder>
                  <w:docPart w:val="6BA7DF8A314E4522B5CBFAFDEFB59ED8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Bachelor of Science in Biology</w:t>
                </w:r>
                <w:r w:rsidR="00313CEB">
                  <w:t>, bellows college</w:t>
                </w:r>
              </w:sdtContent>
            </w:sdt>
          </w:p>
          <w:p w14:paraId="4D58E0BC" w14:textId="6D070B50" w:rsidR="00313CEB" w:rsidRPr="005579C9" w:rsidRDefault="00313CEB" w:rsidP="00DE759B"/>
        </w:tc>
      </w:tr>
      <w:tr w:rsidR="00313CEB" w14:paraId="0F87192F" w14:textId="77777777" w:rsidTr="00667329">
        <w:trPr>
          <w:trHeight w:val="783"/>
        </w:trPr>
        <w:tc>
          <w:tcPr>
            <w:tcW w:w="1260" w:type="dxa"/>
            <w:vMerge/>
          </w:tcPr>
          <w:p w14:paraId="063C12F4" w14:textId="77777777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49AFD0BD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78E7C20A" w14:textId="77777777" w:rsidR="00313CEB" w:rsidRDefault="00313CEB" w:rsidP="009C2411"/>
        </w:tc>
        <w:tc>
          <w:tcPr>
            <w:tcW w:w="180" w:type="dxa"/>
          </w:tcPr>
          <w:p w14:paraId="6E0C0299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5DCCA948" w14:textId="77777777" w:rsidR="00313CEB" w:rsidRPr="005579C9" w:rsidRDefault="00313CEB" w:rsidP="00DE759B"/>
        </w:tc>
      </w:tr>
      <w:tr w:rsidR="00AD0D32" w:rsidRPr="00AD0D32" w14:paraId="75293878" w14:textId="77777777" w:rsidTr="00AD0D32">
        <w:trPr>
          <w:trHeight w:val="432"/>
        </w:trPr>
        <w:tc>
          <w:tcPr>
            <w:tcW w:w="10080" w:type="dxa"/>
            <w:gridSpan w:val="8"/>
          </w:tcPr>
          <w:p w14:paraId="4CDDD460" w14:textId="77777777" w:rsidR="00AD0D32" w:rsidRPr="00AD0D32" w:rsidRDefault="00AD0D32" w:rsidP="00AD0D32"/>
        </w:tc>
      </w:tr>
      <w:tr w:rsidR="006307EA" w14:paraId="214F3A83" w14:textId="77777777" w:rsidTr="0016215B">
        <w:trPr>
          <w:trHeight w:val="907"/>
        </w:trPr>
        <w:tc>
          <w:tcPr>
            <w:tcW w:w="5040" w:type="dxa"/>
            <w:gridSpan w:val="6"/>
          </w:tcPr>
          <w:p w14:paraId="49684C61" w14:textId="77777777" w:rsidR="006307EA" w:rsidRPr="005579C9" w:rsidRDefault="00000000" w:rsidP="00AD0D32">
            <w:pPr>
              <w:pStyle w:val="Heading1"/>
            </w:pPr>
            <w:sdt>
              <w:sdtPr>
                <w:id w:val="-1392877668"/>
                <w:placeholder>
                  <w:docPart w:val="0B431C488BE747C980C464A779039AAD"/>
                </w:placeholder>
                <w:temporary/>
                <w:showingPlcHdr/>
                <w15:appearance w15:val="hidden"/>
              </w:sdtPr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540" w:type="dxa"/>
          </w:tcPr>
          <w:p w14:paraId="4146F796" w14:textId="77777777" w:rsidR="006307EA" w:rsidRPr="005579C9" w:rsidRDefault="006307EA" w:rsidP="00AD0D32"/>
        </w:tc>
        <w:tc>
          <w:tcPr>
            <w:tcW w:w="4500" w:type="dxa"/>
          </w:tcPr>
          <w:p w14:paraId="5A9500DE" w14:textId="77777777" w:rsidR="006307EA" w:rsidRPr="005579C9" w:rsidRDefault="00000000" w:rsidP="00AD0D32">
            <w:pPr>
              <w:pStyle w:val="Heading1"/>
            </w:pPr>
            <w:sdt>
              <w:sdtPr>
                <w:id w:val="926163282"/>
                <w:placeholder>
                  <w:docPart w:val="584C250DB72E4C6CAFCC3FF0B0CD7C9A"/>
                </w:placeholder>
                <w:temporary/>
                <w:showingPlcHdr/>
                <w15:appearance w15:val="hidden"/>
              </w:sdtPr>
              <w:sdtContent>
                <w:r w:rsidR="006307EA">
                  <w:t>Activities</w:t>
                </w:r>
              </w:sdtContent>
            </w:sdt>
          </w:p>
        </w:tc>
      </w:tr>
      <w:tr w:rsidR="0016215B" w14:paraId="72DDB944" w14:textId="77777777" w:rsidTr="0016215B">
        <w:trPr>
          <w:gridAfter w:val="1"/>
          <w:wAfter w:w="4500" w:type="dxa"/>
          <w:trHeight w:val="783"/>
        </w:trPr>
        <w:tc>
          <w:tcPr>
            <w:tcW w:w="5040" w:type="dxa"/>
            <w:gridSpan w:val="6"/>
          </w:tcPr>
          <w:p w14:paraId="1C4E01A0" w14:textId="04411A60" w:rsidR="0016215B" w:rsidRPr="005579C9" w:rsidRDefault="0016215B" w:rsidP="00DE759B">
            <w:pPr>
              <w:pStyle w:val="ListBullet"/>
            </w:pPr>
          </w:p>
        </w:tc>
        <w:tc>
          <w:tcPr>
            <w:tcW w:w="540" w:type="dxa"/>
          </w:tcPr>
          <w:p w14:paraId="77A123A0" w14:textId="77777777" w:rsidR="0016215B" w:rsidRPr="006E1507" w:rsidRDefault="0016215B" w:rsidP="00DE759B"/>
        </w:tc>
      </w:tr>
    </w:tbl>
    <w:p w14:paraId="3F196468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F4709A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F869B" w14:textId="77777777" w:rsidR="00F4709A" w:rsidRDefault="00F4709A" w:rsidP="003D42E9">
      <w:r>
        <w:separator/>
      </w:r>
    </w:p>
  </w:endnote>
  <w:endnote w:type="continuationSeparator" w:id="0">
    <w:p w14:paraId="76CE0391" w14:textId="77777777" w:rsidR="00F4709A" w:rsidRDefault="00F4709A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2305F" w14:textId="77777777" w:rsidR="00F4709A" w:rsidRDefault="00F4709A" w:rsidP="003D42E9">
      <w:r>
        <w:separator/>
      </w:r>
    </w:p>
  </w:footnote>
  <w:footnote w:type="continuationSeparator" w:id="0">
    <w:p w14:paraId="3C3793A5" w14:textId="77777777" w:rsidR="00F4709A" w:rsidRDefault="00F4709A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9F"/>
    <w:rsid w:val="000761F2"/>
    <w:rsid w:val="000D60A5"/>
    <w:rsid w:val="000E055C"/>
    <w:rsid w:val="0016215B"/>
    <w:rsid w:val="00180710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7F4F9F"/>
    <w:rsid w:val="008038BB"/>
    <w:rsid w:val="008543EA"/>
    <w:rsid w:val="00865306"/>
    <w:rsid w:val="008E42E7"/>
    <w:rsid w:val="008F52BA"/>
    <w:rsid w:val="009048D2"/>
    <w:rsid w:val="00960AE6"/>
    <w:rsid w:val="009C2411"/>
    <w:rsid w:val="00A457B0"/>
    <w:rsid w:val="00A6401B"/>
    <w:rsid w:val="00A941FF"/>
    <w:rsid w:val="00A9448F"/>
    <w:rsid w:val="00AB5A73"/>
    <w:rsid w:val="00AD0D32"/>
    <w:rsid w:val="00B067CD"/>
    <w:rsid w:val="00B70A77"/>
    <w:rsid w:val="00B758ED"/>
    <w:rsid w:val="00BA6B97"/>
    <w:rsid w:val="00C832BD"/>
    <w:rsid w:val="00D51E18"/>
    <w:rsid w:val="00D7168E"/>
    <w:rsid w:val="00DE759B"/>
    <w:rsid w:val="00E0696E"/>
    <w:rsid w:val="00EA62A2"/>
    <w:rsid w:val="00EB6FE0"/>
    <w:rsid w:val="00EC5D87"/>
    <w:rsid w:val="00EE4AD0"/>
    <w:rsid w:val="00F4709A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0B6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-Arab\AppData\Local\Microsoft\Office\16.0\DTS\en-US%7b9BD3F3C2-EC60-4CEF-8C3F-1E0D644F9987%7d\%7bB8118A90-0850-4548-8922-4AC4AB6072CB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772118105F4EAB97B5820BEBEE6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A1397-5CC2-444E-AB4A-2AB6AE690C95}"/>
      </w:docPartPr>
      <w:docPartBody>
        <w:p w:rsidR="00FA25E4" w:rsidRDefault="00000000">
          <w:pPr>
            <w:pStyle w:val="F1772118105F4EAB97B5820BEBEE64C6"/>
          </w:pPr>
          <w:r w:rsidRPr="00CF1A49">
            <w:t>Experience</w:t>
          </w:r>
        </w:p>
      </w:docPartBody>
    </w:docPart>
    <w:docPart>
      <w:docPartPr>
        <w:name w:val="60EF7C1BD5014D77955014AA1F9AE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CB090-00A8-4903-940F-1D60081E9610}"/>
      </w:docPartPr>
      <w:docPartBody>
        <w:p w:rsidR="00FA25E4" w:rsidRDefault="00000000">
          <w:pPr>
            <w:pStyle w:val="60EF7C1BD5014D77955014AA1F9AE709"/>
          </w:pPr>
          <w:r w:rsidRPr="00606FFD">
            <w:t>Jan 20XX</w:t>
          </w:r>
          <w:r>
            <w:t>-</w:t>
          </w:r>
          <w:r>
            <w:br/>
          </w:r>
          <w:r w:rsidRPr="007F32D9">
            <w:t>Aug 20XX</w:t>
          </w:r>
        </w:p>
      </w:docPartBody>
    </w:docPart>
    <w:docPart>
      <w:docPartPr>
        <w:name w:val="01A88EDAE0D74EEC801CF68897EAF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4E07-A594-4BF0-94A0-343129B3CC66}"/>
      </w:docPartPr>
      <w:docPartBody>
        <w:p w:rsidR="00FA25E4" w:rsidRDefault="00000000">
          <w:pPr>
            <w:pStyle w:val="01A88EDAE0D74EEC801CF68897EAF885"/>
          </w:pPr>
          <w:r w:rsidRPr="004823C2">
            <w:t>Pharmacist</w:t>
          </w:r>
          <w:r>
            <w:t>, Lamiere labs</w:t>
          </w:r>
        </w:p>
      </w:docPartBody>
    </w:docPart>
    <w:docPart>
      <w:docPartPr>
        <w:name w:val="4E5486BA59F34BEAAC74062A359FA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06D62-8ED6-47D6-A5EB-4A1C0ED4AEF0}"/>
      </w:docPartPr>
      <w:docPartBody>
        <w:p w:rsidR="00FA25E4" w:rsidRDefault="00000000">
          <w:pPr>
            <w:pStyle w:val="4E5486BA59F34BEAAC74062A359FA0A5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809629A27B044D35BEE25EE47DE75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22FE5-536B-4128-85BF-E825DDE72CEE}"/>
      </w:docPartPr>
      <w:docPartBody>
        <w:p w:rsidR="00FA25E4" w:rsidRDefault="00000000">
          <w:pPr>
            <w:pStyle w:val="809629A27B044D35BEE25EE47DE757B2"/>
          </w:pPr>
          <w:r w:rsidRPr="004823C2">
            <w:t>Pharmacist</w:t>
          </w:r>
          <w:r>
            <w:t>, trey research</w:t>
          </w:r>
        </w:p>
      </w:docPartBody>
    </w:docPart>
    <w:docPart>
      <w:docPartPr>
        <w:name w:val="73935EEB6A6948D5A44EAA1D3D298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32EC2-E8AB-41A5-94B7-3368B057A5A5}"/>
      </w:docPartPr>
      <w:docPartBody>
        <w:p w:rsidR="00FA25E4" w:rsidRDefault="00000000">
          <w:pPr>
            <w:pStyle w:val="73935EEB6A6948D5A44EAA1D3D298861"/>
          </w:pPr>
          <w:r w:rsidRPr="00CF1A49">
            <w:t>Education</w:t>
          </w:r>
        </w:p>
      </w:docPartBody>
    </w:docPart>
    <w:docPart>
      <w:docPartPr>
        <w:name w:val="4B2656A8BEC44D0FA1ACD9DCEC60B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038F-19D0-4CFC-9948-9B8F0458EFAA}"/>
      </w:docPartPr>
      <w:docPartBody>
        <w:p w:rsidR="00FA25E4" w:rsidRDefault="00000000">
          <w:pPr>
            <w:pStyle w:val="4B2656A8BEC44D0FA1ACD9DCEC60B62D"/>
          </w:pPr>
          <w:r w:rsidRPr="007F32D9">
            <w:t>June 20XX</w:t>
          </w:r>
        </w:p>
      </w:docPartBody>
    </w:docPart>
    <w:docPart>
      <w:docPartPr>
        <w:name w:val="5A13FDC739FC4C64973913EDBBA75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114A1-0743-4508-A58B-179151F3781F}"/>
      </w:docPartPr>
      <w:docPartBody>
        <w:p w:rsidR="00FA25E4" w:rsidRDefault="00000000">
          <w:pPr>
            <w:pStyle w:val="5A13FDC739FC4C64973913EDBBA756FA"/>
          </w:pPr>
          <w:r w:rsidRPr="004823C2">
            <w:t>Doctor of Pharmac</w:t>
          </w:r>
          <w:r>
            <w:t>y, jasper university</w:t>
          </w:r>
        </w:p>
      </w:docPartBody>
    </w:docPart>
    <w:docPart>
      <w:docPartPr>
        <w:name w:val="90CE71D6805242458FA0F111DB3A8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AEEB1-563D-4AB0-9363-5FCAFD1BBD3B}"/>
      </w:docPartPr>
      <w:docPartBody>
        <w:p w:rsidR="00FA25E4" w:rsidRDefault="00000000">
          <w:pPr>
            <w:pStyle w:val="90CE71D6805242458FA0F111DB3A8611"/>
          </w:pPr>
          <w:r w:rsidRPr="007F32D9">
            <w:t>May 20XX</w:t>
          </w:r>
        </w:p>
      </w:docPartBody>
    </w:docPart>
    <w:docPart>
      <w:docPartPr>
        <w:name w:val="6BA7DF8A314E4522B5CBFAFDEFB59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63F9C-F76F-41C5-8503-F7B94934B1E7}"/>
      </w:docPartPr>
      <w:docPartBody>
        <w:p w:rsidR="00FA25E4" w:rsidRDefault="00000000">
          <w:pPr>
            <w:pStyle w:val="6BA7DF8A314E4522B5CBFAFDEFB59ED8"/>
          </w:pPr>
          <w:r w:rsidRPr="004823C2">
            <w:t>Bachelor of Science in Biology</w:t>
          </w:r>
          <w:r>
            <w:t>, bellows college</w:t>
          </w:r>
        </w:p>
      </w:docPartBody>
    </w:docPart>
    <w:docPart>
      <w:docPartPr>
        <w:name w:val="0B431C488BE747C980C464A779039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A3029-30AA-4743-90D4-4CD78BE97F96}"/>
      </w:docPartPr>
      <w:docPartBody>
        <w:p w:rsidR="00FA25E4" w:rsidRDefault="00000000">
          <w:pPr>
            <w:pStyle w:val="0B431C488BE747C980C464A779039AAD"/>
          </w:pPr>
          <w:r w:rsidRPr="00CF1A49">
            <w:t>Skills</w:t>
          </w:r>
        </w:p>
      </w:docPartBody>
    </w:docPart>
    <w:docPart>
      <w:docPartPr>
        <w:name w:val="584C250DB72E4C6CAFCC3FF0B0CD7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D3461-4EFD-450C-A29A-3009DE17601F}"/>
      </w:docPartPr>
      <w:docPartBody>
        <w:p w:rsidR="00FA25E4" w:rsidRDefault="00000000">
          <w:pPr>
            <w:pStyle w:val="584C250DB72E4C6CAFCC3FF0B0CD7C9A"/>
          </w:pPr>
          <w:r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4B"/>
    <w:rsid w:val="00283F4B"/>
    <w:rsid w:val="00955E05"/>
    <w:rsid w:val="00FA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CAD1F379D24A07AB5CCFE85B0236F3">
    <w:name w:val="42CAD1F379D24A07AB5CCFE85B0236F3"/>
  </w:style>
  <w:style w:type="paragraph" w:customStyle="1" w:styleId="7E8B5E57E346474E88C4458293181AE5">
    <w:name w:val="7E8B5E57E346474E88C4458293181AE5"/>
  </w:style>
  <w:style w:type="paragraph" w:customStyle="1" w:styleId="C6BC1DB798C04ECEA1DC70CB29C0403F">
    <w:name w:val="C6BC1DB798C04ECEA1DC70CB29C0403F"/>
  </w:style>
  <w:style w:type="paragraph" w:customStyle="1" w:styleId="1FA57437BE3E4A049754E87D0F586AB2">
    <w:name w:val="1FA57437BE3E4A049754E87D0F586AB2"/>
  </w:style>
  <w:style w:type="paragraph" w:customStyle="1" w:styleId="668B74D5C87E4EFC8157DC041F53D0D1">
    <w:name w:val="668B74D5C87E4EFC8157DC041F53D0D1"/>
  </w:style>
  <w:style w:type="paragraph" w:customStyle="1" w:styleId="8108521468014D63A3FAD627CC4C9B04">
    <w:name w:val="8108521468014D63A3FAD627CC4C9B04"/>
  </w:style>
  <w:style w:type="paragraph" w:customStyle="1" w:styleId="F1772118105F4EAB97B5820BEBEE64C6">
    <w:name w:val="F1772118105F4EAB97B5820BEBEE64C6"/>
  </w:style>
  <w:style w:type="paragraph" w:customStyle="1" w:styleId="60EF7C1BD5014D77955014AA1F9AE709">
    <w:name w:val="60EF7C1BD5014D77955014AA1F9AE709"/>
  </w:style>
  <w:style w:type="paragraph" w:customStyle="1" w:styleId="01A88EDAE0D74EEC801CF68897EAF885">
    <w:name w:val="01A88EDAE0D74EEC801CF68897EAF885"/>
  </w:style>
  <w:style w:type="paragraph" w:customStyle="1" w:styleId="1C8D8F7217A14F408DBEBF7F3A100B5E">
    <w:name w:val="1C8D8F7217A14F408DBEBF7F3A100B5E"/>
  </w:style>
  <w:style w:type="paragraph" w:customStyle="1" w:styleId="4E5486BA59F34BEAAC74062A359FA0A5">
    <w:name w:val="4E5486BA59F34BEAAC74062A359FA0A5"/>
  </w:style>
  <w:style w:type="paragraph" w:customStyle="1" w:styleId="809629A27B044D35BEE25EE47DE757B2">
    <w:name w:val="809629A27B044D35BEE25EE47DE757B2"/>
  </w:style>
  <w:style w:type="paragraph" w:customStyle="1" w:styleId="F863A1359E3845E1A0D1AC148AD88DF1">
    <w:name w:val="F863A1359E3845E1A0D1AC148AD88DF1"/>
  </w:style>
  <w:style w:type="paragraph" w:customStyle="1" w:styleId="73935EEB6A6948D5A44EAA1D3D298861">
    <w:name w:val="73935EEB6A6948D5A44EAA1D3D298861"/>
  </w:style>
  <w:style w:type="paragraph" w:customStyle="1" w:styleId="4B2656A8BEC44D0FA1ACD9DCEC60B62D">
    <w:name w:val="4B2656A8BEC44D0FA1ACD9DCEC60B62D"/>
  </w:style>
  <w:style w:type="paragraph" w:customStyle="1" w:styleId="5A13FDC739FC4C64973913EDBBA756FA">
    <w:name w:val="5A13FDC739FC4C64973913EDBBA756FA"/>
  </w:style>
  <w:style w:type="paragraph" w:customStyle="1" w:styleId="769C4E3CFB9E42F99DC773827572B205">
    <w:name w:val="769C4E3CFB9E42F99DC773827572B205"/>
  </w:style>
  <w:style w:type="paragraph" w:customStyle="1" w:styleId="90CE71D6805242458FA0F111DB3A8611">
    <w:name w:val="90CE71D6805242458FA0F111DB3A8611"/>
  </w:style>
  <w:style w:type="paragraph" w:customStyle="1" w:styleId="6BA7DF8A314E4522B5CBFAFDEFB59ED8">
    <w:name w:val="6BA7DF8A314E4522B5CBFAFDEFB59ED8"/>
  </w:style>
  <w:style w:type="paragraph" w:customStyle="1" w:styleId="3B14899F248A42DEB03199C6F01CFBB2">
    <w:name w:val="3B14899F248A42DEB03199C6F01CFBB2"/>
  </w:style>
  <w:style w:type="paragraph" w:customStyle="1" w:styleId="0B431C488BE747C980C464A779039AAD">
    <w:name w:val="0B431C488BE747C980C464A779039AAD"/>
  </w:style>
  <w:style w:type="paragraph" w:customStyle="1" w:styleId="584C250DB72E4C6CAFCC3FF0B0CD7C9A">
    <w:name w:val="584C250DB72E4C6CAFCC3FF0B0CD7C9A"/>
  </w:style>
  <w:style w:type="paragraph" w:customStyle="1" w:styleId="E950C82C1EAC4135974FAB21804726B3">
    <w:name w:val="E950C82C1EAC4135974FAB21804726B3"/>
  </w:style>
  <w:style w:type="paragraph" w:customStyle="1" w:styleId="5848FAFD0F444A1D835587D52D3517BA">
    <w:name w:val="5848FAFD0F444A1D835587D52D3517BA"/>
  </w:style>
  <w:style w:type="paragraph" w:customStyle="1" w:styleId="D2041F5448FA492FB936C8B977C278A0">
    <w:name w:val="D2041F5448FA492FB936C8B977C278A0"/>
  </w:style>
  <w:style w:type="paragraph" w:customStyle="1" w:styleId="97E78351597A40E4BF6C692315664043">
    <w:name w:val="97E78351597A40E4BF6C692315664043"/>
  </w:style>
  <w:style w:type="paragraph" w:customStyle="1" w:styleId="8EC349C7E342410B93149E008B37788E">
    <w:name w:val="8EC349C7E342410B93149E008B377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{B8118A90-0850-4548-8922-4AC4AB6072CB}tf16402488_win32.dotx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2024-02-09T21:51:00Z</dcterms:created>
  <dcterms:modified xsi:type="dcterms:W3CDTF">2024-02-11T02:42:00Z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